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9420B" w14:textId="653B4757" w:rsidR="006F51BE" w:rsidRPr="00977B19" w:rsidRDefault="00977B19" w:rsidP="00977B19">
      <w:r>
        <w:t xml:space="preserve"> </w:t>
      </w:r>
    </w:p>
    <w:sectPr w:rsidR="006F51BE" w:rsidRPr="00977B19" w:rsidSect="003552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5840" w:h="12240" w:orient="landscape" w:code="1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37E00" w14:textId="77777777" w:rsidR="00AD53D1" w:rsidRDefault="00AD53D1" w:rsidP="00180323">
      <w:pPr>
        <w:spacing w:after="0"/>
      </w:pPr>
      <w:r>
        <w:separator/>
      </w:r>
    </w:p>
  </w:endnote>
  <w:endnote w:type="continuationSeparator" w:id="0">
    <w:p w14:paraId="70081F9A" w14:textId="77777777" w:rsidR="00AD53D1" w:rsidRDefault="00AD53D1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F48FD" w14:textId="77777777" w:rsidR="00977B19" w:rsidRDefault="00977B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6F140" w14:textId="77777777" w:rsidR="00977B19" w:rsidRDefault="00977B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75E77" w14:textId="77777777" w:rsidR="00977B19" w:rsidRDefault="00977B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D11C1" w14:textId="77777777" w:rsidR="00AD53D1" w:rsidRDefault="00AD53D1" w:rsidP="00180323">
      <w:pPr>
        <w:spacing w:after="0"/>
      </w:pPr>
      <w:r>
        <w:separator/>
      </w:r>
    </w:p>
  </w:footnote>
  <w:footnote w:type="continuationSeparator" w:id="0">
    <w:p w14:paraId="69CBF433" w14:textId="77777777" w:rsidR="00AD53D1" w:rsidRDefault="00AD53D1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466C6" w14:textId="77777777" w:rsidR="00977B19" w:rsidRDefault="00977B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78732" w14:textId="77777777" w:rsidR="00180323" w:rsidRDefault="003D4A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32893" wp14:editId="455859F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tangle 11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F846065" id="Rectangle 11" o:spid="_x0000_s1026" alt="Shape used for layout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RjZDMUY3RjQzRTVCRTgx&#10;MTg5MzVFRjY4RjQ1QUQyN0Y8L3N0RXZ0Omluc3RhbmNlSUQ+CiAgICAgICAgICAgICAgICAgIDxz&#10;dEV2dDp3aGVuPjIwMTgtMDUtMTlUMTY6MzA6NTkrMDg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A684F" w14:textId="5EF921ED" w:rsidR="00180323" w:rsidRDefault="009B3A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2825C2" wp14:editId="3422E590">
              <wp:simplePos x="0" y="0"/>
              <wp:positionH relativeFrom="column">
                <wp:posOffset>1536700</wp:posOffset>
              </wp:positionH>
              <wp:positionV relativeFrom="paragraph">
                <wp:posOffset>-152400</wp:posOffset>
              </wp:positionV>
              <wp:extent cx="6197600" cy="850900"/>
              <wp:effectExtent l="95250" t="57150" r="88900" b="120650"/>
              <wp:wrapNone/>
              <wp:docPr id="182891745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7600" cy="8509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3333FF">
                              <a:tint val="66000"/>
                              <a:satMod val="160000"/>
                            </a:srgbClr>
                          </a:gs>
                          <a:gs pos="50000">
                            <a:srgbClr val="3333FF">
                              <a:tint val="44500"/>
                              <a:satMod val="160000"/>
                            </a:srgbClr>
                          </a:gs>
                          <a:gs pos="100000">
                            <a:srgbClr val="3333FF">
                              <a:tint val="23500"/>
                              <a:satMod val="160000"/>
                            </a:srgbClr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4746944" w14:textId="6DF500D3" w:rsidR="00977B19" w:rsidRPr="00977B19" w:rsidRDefault="00977B19" w:rsidP="009B3A49">
                          <w:pPr>
                            <w:jc w:val="center"/>
                            <w:rPr>
                              <w:b/>
                              <w:color w:val="262626" w:themeColor="text1" w:themeTint="D9"/>
                              <w:sz w:val="72"/>
                              <w:szCs w:val="52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977B19">
                            <w:rPr>
                              <w:b/>
                              <w:color w:val="262626" w:themeColor="text1" w:themeTint="D9"/>
                              <w:sz w:val="72"/>
                              <w:szCs w:val="52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ETL PROCESS BY SQL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2825C2" id="Rectangle 1" o:spid="_x0000_s1026" style="position:absolute;margin-left:121pt;margin-top:-12pt;width:488pt;height:6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" fillcolor="#8686ff" stroked="f" strokeweight="1pt">
              <v:fill color2="#dbdbff" rotate="t" angle="45" colors="0 #8686ff;.5 #b6b6ff;1 #dbdbff" focus="100%" type="gradient"/>
              <v:shadow on="t" color="black" opacity="20971f" offset="0,2.2pt"/>
              <v:textbox>
                <w:txbxContent>
                  <w:p w14:paraId="44746944" w14:textId="6DF500D3" w:rsidR="00977B19" w:rsidRPr="00977B19" w:rsidRDefault="00977B19" w:rsidP="009B3A49">
                    <w:pPr>
                      <w:jc w:val="center"/>
                      <w:rPr>
                        <w:b/>
                        <w:color w:val="262626" w:themeColor="text1" w:themeTint="D9"/>
                        <w:sz w:val="72"/>
                        <w:szCs w:val="52"/>
                        <w14:shadow w14:blurRad="60007" w14:dist="310007" w14:dir="7680000" w14:sx="100000" w14:sy="30000" w14:kx="1300200" w14:ky="0" w14:algn="ctr">
                          <w14:srgbClr w14:val="000000">
                            <w14:alpha w14:val="68000"/>
                          </w14:srgbClr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977B19">
                      <w:rPr>
                        <w:b/>
                        <w:color w:val="262626" w:themeColor="text1" w:themeTint="D9"/>
                        <w:sz w:val="72"/>
                        <w:szCs w:val="52"/>
                        <w14:shadow w14:blurRad="60007" w14:dist="310007" w14:dir="7680000" w14:sx="100000" w14:sy="30000" w14:kx="1300200" w14:ky="0" w14:algn="ctr">
                          <w14:srgbClr w14:val="000000">
                            <w14:alpha w14:val="68000"/>
                          </w14:srgbClr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ETL PROCESS BY SQL</w:t>
                    </w:r>
                  </w:p>
                </w:txbxContent>
              </v:textbox>
            </v:rect>
          </w:pict>
        </mc:Fallback>
      </mc:AlternateContent>
    </w:r>
    <w:r w:rsidR="00977B1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F9ABE" wp14:editId="5B4DA402">
              <wp:simplePos x="0" y="0"/>
              <wp:positionH relativeFrom="column">
                <wp:posOffset>95250</wp:posOffset>
              </wp:positionH>
              <wp:positionV relativeFrom="paragraph">
                <wp:posOffset>1841500</wp:posOffset>
              </wp:positionV>
              <wp:extent cx="9461500" cy="4718050"/>
              <wp:effectExtent l="0" t="0" r="25400" b="25400"/>
              <wp:wrapNone/>
              <wp:docPr id="181214103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61500" cy="471805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D775E9E" w14:textId="70D5958E" w:rsidR="00977B19" w:rsidRPr="00000B91" w:rsidRDefault="00977B19" w:rsidP="00977B19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color w:val="71BBD9" w:themeColor="accent1"/>
                              <w:sz w:val="48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00B91">
                            <w:rPr>
                              <w:color w:val="71BBD9" w:themeColor="accent1"/>
                              <w:sz w:val="48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Data is extracted from Kaggle </w:t>
                          </w:r>
                        </w:p>
                        <w:p w14:paraId="7A77F19E" w14:textId="62BF7F65" w:rsidR="00977B19" w:rsidRPr="00000B91" w:rsidRDefault="00977B19" w:rsidP="00977B19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color w:val="71BBD9" w:themeColor="accent1"/>
                              <w:sz w:val="48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00B91">
                            <w:rPr>
                              <w:color w:val="71BBD9" w:themeColor="accent1"/>
                              <w:sz w:val="48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Excel: Added</w:t>
                          </w:r>
                          <w:r w:rsidRPr="00000B91">
                            <w:rPr>
                              <w:color w:val="71BBD9" w:themeColor="accent1"/>
                              <w:sz w:val="48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a new column of Sex </w:t>
                          </w:r>
                          <w:r w:rsidRPr="00000B91">
                            <w:rPr>
                              <w:color w:val="71BBD9" w:themeColor="accent1"/>
                              <w:sz w:val="48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(Male/Female) using function </w:t>
                          </w:r>
                          <w:r w:rsidR="001A26D1" w:rsidRPr="00000B91">
                            <w:rPr>
                              <w:color w:val="FF0000"/>
                              <w:sz w:val="48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=IF(RANDBETWEEN(0,1) = 0,"Male","Female")</w:t>
                          </w:r>
                          <w:r w:rsidR="001A26D1" w:rsidRPr="00000B91">
                            <w:rPr>
                              <w:color w:val="FF0000"/>
                              <w:sz w:val="48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1A26D1" w:rsidRPr="00000B91">
                            <w:rPr>
                              <w:color w:val="71BBD9" w:themeColor="accent1"/>
                              <w:sz w:val="48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and saved as CSV</w:t>
                          </w:r>
                        </w:p>
                        <w:p w14:paraId="488BF6A7" w14:textId="72392EB1" w:rsidR="001A26D1" w:rsidRPr="00000B91" w:rsidRDefault="00000B91" w:rsidP="00977B19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color w:val="71BBD9" w:themeColor="accent1"/>
                              <w:sz w:val="48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00B91">
                            <w:rPr>
                              <w:color w:val="71BBD9" w:themeColor="accent1"/>
                              <w:sz w:val="48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Loaded the data into MySQL</w:t>
                          </w:r>
                        </w:p>
                        <w:p w14:paraId="0D0D2045" w14:textId="76B4C537" w:rsidR="00000B91" w:rsidRPr="00000B91" w:rsidRDefault="00000B91" w:rsidP="00977B19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color w:val="71BBD9" w:themeColor="accent1"/>
                              <w:sz w:val="48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00B91">
                            <w:rPr>
                              <w:color w:val="71BBD9" w:themeColor="accent1"/>
                              <w:sz w:val="48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Extracted and Transformed data as per requirement using CTE </w:t>
                          </w:r>
                        </w:p>
                        <w:p w14:paraId="3C81B9DB" w14:textId="409A62FB" w:rsidR="00000B91" w:rsidRPr="00000B91" w:rsidRDefault="00000B91" w:rsidP="00977B19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color w:val="71BBD9" w:themeColor="accent1"/>
                              <w:sz w:val="48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00B91">
                            <w:rPr>
                              <w:color w:val="71BBD9" w:themeColor="accent1"/>
                              <w:sz w:val="48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Made a new table to save above transformed data </w:t>
                          </w:r>
                        </w:p>
                        <w:p w14:paraId="4CB4B84E" w14:textId="12F7928A" w:rsidR="00000B91" w:rsidRPr="00000B91" w:rsidRDefault="00000B91" w:rsidP="00977B19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color w:val="71BBD9" w:themeColor="accent1"/>
                              <w:sz w:val="48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00B91">
                            <w:rPr>
                              <w:color w:val="71BBD9" w:themeColor="accent1"/>
                              <w:sz w:val="48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Inserted the above data and loaded into new table “Hiring_Analysis”</w:t>
                          </w:r>
                        </w:p>
                        <w:p w14:paraId="419DD3EF" w14:textId="77777777" w:rsidR="001A26D1" w:rsidRDefault="001A26D1" w:rsidP="001A26D1">
                          <w:pPr>
                            <w:pStyle w:val="ListParagraph"/>
                            <w:rPr>
                              <w:color w:val="71BBD9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0354B72B" w14:textId="77777777" w:rsidR="00000B91" w:rsidRDefault="00000B91" w:rsidP="001A26D1">
                          <w:pPr>
                            <w:pStyle w:val="ListParagraph"/>
                            <w:rPr>
                              <w:color w:val="71BBD9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91C1C86" w14:textId="7F5E2CEF" w:rsidR="00000B91" w:rsidRPr="00000B91" w:rsidRDefault="00000B91" w:rsidP="00000B91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b/>
                              <w:bCs/>
                              <w:color w:val="FF000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00B91">
                            <w:rPr>
                              <w:b/>
                              <w:bCs/>
                              <w:color w:val="FF000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NOTE: The Questions and solutions are framed by me and are not copied from anywhere.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F9A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.5pt;margin-top:145pt;width:745pt;height:37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" filled="f" strokeweight=".5pt">
              <v:textbox>
                <w:txbxContent>
                  <w:p w14:paraId="4D775E9E" w14:textId="70D5958E" w:rsidR="00977B19" w:rsidRPr="00000B91" w:rsidRDefault="00977B19" w:rsidP="00977B19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color w:val="71BBD9" w:themeColor="accent1"/>
                        <w:sz w:val="48"/>
                        <w:szCs w:val="4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00B91">
                      <w:rPr>
                        <w:color w:val="71BBD9" w:themeColor="accent1"/>
                        <w:sz w:val="48"/>
                        <w:szCs w:val="4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Data is extracted from Kaggle </w:t>
                    </w:r>
                  </w:p>
                  <w:p w14:paraId="7A77F19E" w14:textId="62BF7F65" w:rsidR="00977B19" w:rsidRPr="00000B91" w:rsidRDefault="00977B19" w:rsidP="00977B19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color w:val="71BBD9" w:themeColor="accent1"/>
                        <w:sz w:val="48"/>
                        <w:szCs w:val="4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00B91">
                      <w:rPr>
                        <w:color w:val="71BBD9" w:themeColor="accent1"/>
                        <w:sz w:val="48"/>
                        <w:szCs w:val="4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Excel: Added</w:t>
                    </w:r>
                    <w:r w:rsidRPr="00000B91">
                      <w:rPr>
                        <w:color w:val="71BBD9" w:themeColor="accent1"/>
                        <w:sz w:val="48"/>
                        <w:szCs w:val="4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a new column of Sex </w:t>
                    </w:r>
                    <w:r w:rsidRPr="00000B91">
                      <w:rPr>
                        <w:color w:val="71BBD9" w:themeColor="accent1"/>
                        <w:sz w:val="48"/>
                        <w:szCs w:val="4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(Male/Female) using function </w:t>
                    </w:r>
                    <w:r w:rsidR="001A26D1" w:rsidRPr="00000B91">
                      <w:rPr>
                        <w:color w:val="FF0000"/>
                        <w:sz w:val="48"/>
                        <w:szCs w:val="4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=IF(RANDBETWEEN(0,1) = 0,"Male","Female")</w:t>
                    </w:r>
                    <w:r w:rsidR="001A26D1" w:rsidRPr="00000B91">
                      <w:rPr>
                        <w:color w:val="FF0000"/>
                        <w:sz w:val="48"/>
                        <w:szCs w:val="4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1A26D1" w:rsidRPr="00000B91">
                      <w:rPr>
                        <w:color w:val="71BBD9" w:themeColor="accent1"/>
                        <w:sz w:val="48"/>
                        <w:szCs w:val="4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and saved as CSV</w:t>
                    </w:r>
                  </w:p>
                  <w:p w14:paraId="488BF6A7" w14:textId="72392EB1" w:rsidR="001A26D1" w:rsidRPr="00000B91" w:rsidRDefault="00000B91" w:rsidP="00977B19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color w:val="71BBD9" w:themeColor="accent1"/>
                        <w:sz w:val="48"/>
                        <w:szCs w:val="4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00B91">
                      <w:rPr>
                        <w:color w:val="71BBD9" w:themeColor="accent1"/>
                        <w:sz w:val="48"/>
                        <w:szCs w:val="4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Loaded the data into MySQL</w:t>
                    </w:r>
                  </w:p>
                  <w:p w14:paraId="0D0D2045" w14:textId="76B4C537" w:rsidR="00000B91" w:rsidRPr="00000B91" w:rsidRDefault="00000B91" w:rsidP="00977B19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color w:val="71BBD9" w:themeColor="accent1"/>
                        <w:sz w:val="48"/>
                        <w:szCs w:val="4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00B91">
                      <w:rPr>
                        <w:color w:val="71BBD9" w:themeColor="accent1"/>
                        <w:sz w:val="48"/>
                        <w:szCs w:val="4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Extracted and Transformed data as per requirement using CTE </w:t>
                    </w:r>
                  </w:p>
                  <w:p w14:paraId="3C81B9DB" w14:textId="409A62FB" w:rsidR="00000B91" w:rsidRPr="00000B91" w:rsidRDefault="00000B91" w:rsidP="00977B19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color w:val="71BBD9" w:themeColor="accent1"/>
                        <w:sz w:val="48"/>
                        <w:szCs w:val="4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00B91">
                      <w:rPr>
                        <w:color w:val="71BBD9" w:themeColor="accent1"/>
                        <w:sz w:val="48"/>
                        <w:szCs w:val="4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Made a new table to save above transformed data </w:t>
                    </w:r>
                  </w:p>
                  <w:p w14:paraId="4CB4B84E" w14:textId="12F7928A" w:rsidR="00000B91" w:rsidRPr="00000B91" w:rsidRDefault="00000B91" w:rsidP="00977B19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color w:val="71BBD9" w:themeColor="accent1"/>
                        <w:sz w:val="48"/>
                        <w:szCs w:val="4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00B91">
                      <w:rPr>
                        <w:color w:val="71BBD9" w:themeColor="accent1"/>
                        <w:sz w:val="48"/>
                        <w:szCs w:val="4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Inserted the above data and loaded into new table “Hiring_Analysis”</w:t>
                    </w:r>
                  </w:p>
                  <w:p w14:paraId="419DD3EF" w14:textId="77777777" w:rsidR="001A26D1" w:rsidRDefault="001A26D1" w:rsidP="001A26D1">
                    <w:pPr>
                      <w:pStyle w:val="ListParagraph"/>
                      <w:rPr>
                        <w:color w:val="71BBD9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  <w:p w14:paraId="0354B72B" w14:textId="77777777" w:rsidR="00000B91" w:rsidRDefault="00000B91" w:rsidP="001A26D1">
                    <w:pPr>
                      <w:pStyle w:val="ListParagraph"/>
                      <w:rPr>
                        <w:color w:val="71BBD9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  <w:p w14:paraId="791C1C86" w14:textId="7F5E2CEF" w:rsidR="00000B91" w:rsidRPr="00000B91" w:rsidRDefault="00000B91" w:rsidP="00000B91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b/>
                        <w:bCs/>
                        <w:color w:val="FF000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00B91">
                      <w:rPr>
                        <w:b/>
                        <w:bCs/>
                        <w:color w:val="FF0000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NOTE: The Questions and solutions are framed by me and are not copied from anywhere.</w:t>
                    </w:r>
                  </w:p>
                </w:txbxContent>
              </v:textbox>
            </v:shape>
          </w:pict>
        </mc:Fallback>
      </mc:AlternateContent>
    </w:r>
    <w:r w:rsidR="00977B1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7FDB93" wp14:editId="7872509F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0344150" cy="8343900"/>
              <wp:effectExtent l="0" t="0" r="0" b="0"/>
              <wp:wrapNone/>
              <wp:docPr id="2" name="Rectangle 2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83439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8F05EB" w14:textId="0B96115A" w:rsidR="00977B19" w:rsidRPr="00977B19" w:rsidRDefault="00977B19" w:rsidP="00977B19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7FDB93" id="Rectangle 2" o:spid="_x0000_s1028" alt="Shape used for layout" style="position:absolute;margin-left:763.3pt;margin-top:0;width:814.5pt;height:657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" stroked="f" strokeweight="1pt">
              <v:fill r:id="rId2" o:title="Shape used for layout" recolor="t" rotate="t" type="frame"/>
              <v:textbox>
                <w:txbxContent>
                  <w:p w14:paraId="058F05EB" w14:textId="0B96115A" w:rsidR="00977B19" w:rsidRPr="00977B19" w:rsidRDefault="00977B19" w:rsidP="00977B19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977B19">
      <w:t xml:space="preserve">K </w:t>
    </w:r>
    <w:proofErr w:type="gramStart"/>
    <w:r w:rsidR="00977B19">
      <w:t>K ;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Heading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B7C0B"/>
    <w:multiLevelType w:val="hybridMultilevel"/>
    <w:tmpl w:val="4D58C08A"/>
    <w:lvl w:ilvl="0" w:tplc="C674014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BE192C"/>
    <w:multiLevelType w:val="hybridMultilevel"/>
    <w:tmpl w:val="AC4ED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852328">
    <w:abstractNumId w:val="0"/>
  </w:num>
  <w:num w:numId="2" w16cid:durableId="403990544">
    <w:abstractNumId w:val="1"/>
  </w:num>
  <w:num w:numId="3" w16cid:durableId="1979066662">
    <w:abstractNumId w:val="2"/>
  </w:num>
  <w:num w:numId="4" w16cid:durableId="766080240">
    <w:abstractNumId w:val="4"/>
  </w:num>
  <w:num w:numId="5" w16cid:durableId="393048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19"/>
    <w:rsid w:val="00000B91"/>
    <w:rsid w:val="000A4C25"/>
    <w:rsid w:val="00172036"/>
    <w:rsid w:val="00180323"/>
    <w:rsid w:val="00193B15"/>
    <w:rsid w:val="001A26D1"/>
    <w:rsid w:val="001C1648"/>
    <w:rsid w:val="001E6818"/>
    <w:rsid w:val="00202BB7"/>
    <w:rsid w:val="002457F5"/>
    <w:rsid w:val="002A771D"/>
    <w:rsid w:val="00300B32"/>
    <w:rsid w:val="0035526D"/>
    <w:rsid w:val="003C300F"/>
    <w:rsid w:val="003D08C5"/>
    <w:rsid w:val="003D4ABD"/>
    <w:rsid w:val="00402E5B"/>
    <w:rsid w:val="00473DD2"/>
    <w:rsid w:val="00473E6D"/>
    <w:rsid w:val="004D2F0E"/>
    <w:rsid w:val="004D566C"/>
    <w:rsid w:val="005035FD"/>
    <w:rsid w:val="00503D4F"/>
    <w:rsid w:val="00515A72"/>
    <w:rsid w:val="00523855"/>
    <w:rsid w:val="005527E2"/>
    <w:rsid w:val="005B7230"/>
    <w:rsid w:val="005D4796"/>
    <w:rsid w:val="00640655"/>
    <w:rsid w:val="006A307A"/>
    <w:rsid w:val="006B04B2"/>
    <w:rsid w:val="006D5270"/>
    <w:rsid w:val="006E39F3"/>
    <w:rsid w:val="006F51BE"/>
    <w:rsid w:val="00703EA8"/>
    <w:rsid w:val="007F549E"/>
    <w:rsid w:val="00833F9A"/>
    <w:rsid w:val="0083691C"/>
    <w:rsid w:val="00843AD5"/>
    <w:rsid w:val="008701B3"/>
    <w:rsid w:val="00884888"/>
    <w:rsid w:val="008A67F7"/>
    <w:rsid w:val="008B442F"/>
    <w:rsid w:val="008E5CAD"/>
    <w:rsid w:val="009118A4"/>
    <w:rsid w:val="00926AF2"/>
    <w:rsid w:val="00946E3C"/>
    <w:rsid w:val="00977B19"/>
    <w:rsid w:val="009B3A49"/>
    <w:rsid w:val="00A770E7"/>
    <w:rsid w:val="00AD53D1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D436E3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4527F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D252F"/>
  <w15:chartTrackingRefBased/>
  <w15:docId w15:val="{4F1F914F-5F26-42D9-824B-3DADA5EF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sz w:val="18"/>
        <w:szCs w:val="18"/>
        <w:lang w:val="en-AU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6D"/>
    <w:rPr>
      <w:color w:val="FFFFFF" w:themeColor="background1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42279"/>
    <w:pPr>
      <w:jc w:val="left"/>
      <w:outlineLvl w:val="2"/>
    </w:pPr>
    <w:rPr>
      <w:color w:val="FFFFFF" w:themeColor="background1"/>
      <w:sz w:val="40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Heading6">
    <w:name w:val="heading 6"/>
    <w:basedOn w:val="Heading5"/>
    <w:next w:val="Indent"/>
    <w:link w:val="Heading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2"/>
    <w:qFormat/>
    <w:rsid w:val="003C300F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2"/>
    <w:rsid w:val="00202BB7"/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Quote">
    <w:name w:val="Quote"/>
    <w:basedOn w:val="Normal"/>
    <w:next w:val="Normal"/>
    <w:link w:val="Quote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QuoteChar">
    <w:name w:val="Quote Char"/>
    <w:basedOn w:val="DefaultParagraphFont"/>
    <w:link w:val="Quote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Header">
    <w:name w:val="header"/>
    <w:basedOn w:val="Normal"/>
    <w:link w:val="HeaderChar"/>
    <w:uiPriority w:val="99"/>
    <w:semiHidden/>
    <w:rsid w:val="00F4527F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888"/>
  </w:style>
  <w:style w:type="paragraph" w:styleId="Footer">
    <w:name w:val="footer"/>
    <w:basedOn w:val="Normal"/>
    <w:link w:val="FooterChar"/>
    <w:uiPriority w:val="99"/>
    <w:semiHidden/>
    <w:rsid w:val="00F4527F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888"/>
  </w:style>
  <w:style w:type="table" w:styleId="TableGrid">
    <w:name w:val="Table Grid"/>
    <w:basedOn w:val="TableNorma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2F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PlainTable1">
    <w:name w:val="Plain Table 1"/>
    <w:basedOn w:val="TableNorma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Normal"/>
    <w:link w:val="ContactChar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DefaultParagraphFont"/>
    <w:uiPriority w:val="99"/>
    <w:semiHidden/>
    <w:rsid w:val="00946E3C"/>
    <w:rPr>
      <w:color w:val="72BADB" w:themeColor="hyperlink"/>
      <w:u w:val="single"/>
    </w:rPr>
  </w:style>
  <w:style w:type="character" w:customStyle="1" w:styleId="ContactChar">
    <w:name w:val="Contact Char"/>
    <w:basedOn w:val="DefaultParagraphFont"/>
    <w:link w:val="Contact"/>
    <w:uiPriority w:val="10"/>
    <w:rsid w:val="00202BB7"/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Source">
    <w:name w:val="Source"/>
    <w:basedOn w:val="Normal"/>
    <w:link w:val="SourceChar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2279"/>
    <w:rPr>
      <w:rFonts w:asciiTheme="majorHAnsi" w:eastAsiaTheme="majorEastAsia" w:hAnsiTheme="majorHAnsi" w:cstheme="majorBidi"/>
      <w:caps/>
      <w:color w:val="FFFFFF" w:themeColor="background1"/>
      <w:sz w:val="40"/>
      <w:szCs w:val="24"/>
    </w:rPr>
  </w:style>
  <w:style w:type="character" w:customStyle="1" w:styleId="SourceChar">
    <w:name w:val="Source Char"/>
    <w:basedOn w:val="DefaultParagraphFont"/>
    <w:link w:val="Source"/>
    <w:uiPriority w:val="15"/>
    <w:rsid w:val="00202BB7"/>
    <w:rPr>
      <w:color w:val="1F1F50" w:themeColor="accent3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dent">
    <w:name w:val="Indent"/>
    <w:basedOn w:val="Normal"/>
    <w:link w:val="IndentChar"/>
    <w:uiPriority w:val="15"/>
    <w:qFormat/>
    <w:rsid w:val="00B65472"/>
    <w:pPr>
      <w:ind w:left="357"/>
    </w:pPr>
  </w:style>
  <w:style w:type="character" w:customStyle="1" w:styleId="IndentChar">
    <w:name w:val="Indent Char"/>
    <w:basedOn w:val="DefaultParagraphFont"/>
    <w:link w:val="Indent"/>
    <w:uiPriority w:val="15"/>
    <w:rsid w:val="00202BB7"/>
    <w:rPr>
      <w:color w:val="FFFFFF" w:themeColor="background1"/>
    </w:rPr>
  </w:style>
  <w:style w:type="paragraph" w:styleId="ListParagraph">
    <w:name w:val="List Paragraph"/>
    <w:basedOn w:val="Normal"/>
    <w:uiPriority w:val="34"/>
    <w:semiHidden/>
    <w:rsid w:val="0097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ksku\AppData\Local\Microsoft\Office\16.0\DTS\en-IN%7b2F3445B7-1649-44F4-8AFC-02EA52CE4D26%7d\%7b78F9E5D9-25F4-4C5D-9D68-444A9D950C18%7dtf78018332_win32.dotx" TargetMode="External"/></Relationship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{78F9E5D9-25F4-4C5D-9D68-444A9D950C18}tf78018332_win32</Template>
  <TotalTime>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vkskumar390@gmail.com</cp:lastModifiedBy>
  <cp:revision>2</cp:revision>
  <dcterms:created xsi:type="dcterms:W3CDTF">2024-07-10T08:32:00Z</dcterms:created>
  <dcterms:modified xsi:type="dcterms:W3CDTF">2024-07-10T09:39:00Z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